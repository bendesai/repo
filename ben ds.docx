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355"/>
        <w:gridCol w:w="4111"/>
      </w:tblGrid>
      <w:tr w:rsidR="00083491" w:rsidRPr="001A2B5E" w14:paraId="5633E49C" w14:textId="77777777" w:rsidTr="001A2B5E">
        <w:trPr>
          <w:trHeight w:val="1530"/>
        </w:trPr>
        <w:tc>
          <w:tcPr>
            <w:tcW w:w="6453" w:type="dxa"/>
          </w:tcPr>
          <w:p w14:paraId="1A84ECA1" w14:textId="02D0F22E" w:rsidR="001A2B5E" w:rsidRPr="001A2B5E" w:rsidRDefault="00CC31F1" w:rsidP="001A2B5E">
            <w:pPr>
              <w:keepNext/>
              <w:spacing w:after="0" w:line="240" w:lineRule="auto"/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 xml:space="preserve">Neha </w:t>
            </w:r>
            <w:proofErr w:type="spellStart"/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Dilip</w:t>
            </w:r>
            <w:proofErr w:type="spellEnd"/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 xml:space="preserve"> Desai</w:t>
            </w:r>
          </w:p>
          <w:p w14:paraId="7876A730" w14:textId="5E7E813F" w:rsidR="001A2B5E" w:rsidRPr="001A2B5E" w:rsidRDefault="00CC31F1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nehadesai82699@gmail.com</w:t>
            </w:r>
          </w:p>
          <w:p w14:paraId="7AF8E04F" w14:textId="3F7D8D37" w:rsidR="001A2B5E" w:rsidRPr="001A2B5E" w:rsidRDefault="00CC31F1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7892061047</w:t>
            </w:r>
          </w:p>
          <w:p w14:paraId="38C22AEA" w14:textId="21A7A850" w:rsidR="00083491" w:rsidRPr="001A2B5E" w:rsidRDefault="00CC31F1" w:rsidP="001A2B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Belagavi, Karnataka, India.</w:t>
            </w:r>
          </w:p>
        </w:tc>
        <w:tc>
          <w:tcPr>
            <w:tcW w:w="4229" w:type="dxa"/>
            <w:tcBorders>
              <w:left w:val="nil"/>
            </w:tcBorders>
          </w:tcPr>
          <w:p w14:paraId="0BF5225C" w14:textId="69B8E992"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9F2958" w:rsidRPr="001A2B5E" w14:paraId="721FC773" w14:textId="77777777" w:rsidTr="002D44B0">
        <w:tc>
          <w:tcPr>
            <w:tcW w:w="10682" w:type="dxa"/>
            <w:gridSpan w:val="2"/>
          </w:tcPr>
          <w:p w14:paraId="1FD60F90" w14:textId="77777777"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A34C4E" w:rsidRPr="001A2B5E" w14:paraId="7B3A0D4E" w14:textId="77777777" w:rsidTr="00732279">
        <w:trPr>
          <w:trHeight w:val="2367"/>
        </w:trPr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1A2B5E" w14:paraId="749B83AE" w14:textId="77777777" w:rsidTr="0008623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25EE4EA" w14:textId="138DFFFB" w:rsidR="00A54311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Career Objectiv</w:t>
                  </w:r>
                  <w:r w:rsidR="00747C5F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e:</w:t>
                  </w:r>
                </w:p>
                <w:p w14:paraId="49A2002C" w14:textId="43405C60" w:rsidR="00747C5F" w:rsidRPr="009F25BD" w:rsidRDefault="007A713F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  <w:u w:val="thick"/>
                    </w:rPr>
                  </w:pPr>
                  <w:r>
                    <w:t>To work in an organization which provides me with ample opportunities to enhance my skills and knowledge along with contributing to the growth of the organization.</w:t>
                  </w:r>
                </w:p>
                <w:p w14:paraId="78D73F12" w14:textId="77777777" w:rsidR="00A34C4E" w:rsidRPr="001A2B5E" w:rsidRDefault="00A34C4E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34C4E" w:rsidRPr="001A2B5E" w14:paraId="60087538" w14:textId="77777777" w:rsidTr="0008623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D17AB04" w14:textId="77777777" w:rsidR="00A34C4E" w:rsidRPr="001A2B5E" w:rsidRDefault="00A34C4E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F85CB19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F76013" w:rsidRPr="001A2B5E" w14:paraId="65497FC2" w14:textId="77777777" w:rsidTr="0082582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53E220" w14:textId="455CEDFE" w:rsidR="00747C5F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Sk</w:t>
                  </w:r>
                  <w:r w:rsidR="00D741F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ills:</w:t>
                  </w:r>
                </w:p>
                <w:p w14:paraId="3E8B4B9D" w14:textId="75E574C8" w:rsidR="00D741F2" w:rsidRDefault="00D741F2" w:rsidP="001A2B5E">
                  <w:pPr>
                    <w:spacing w:before="0" w:after="0" w:line="240" w:lineRule="auto"/>
                    <w:jc w:val="left"/>
                  </w:pPr>
                  <w:proofErr w:type="gramStart"/>
                  <w:r>
                    <w:t>Python(</w:t>
                  </w:r>
                  <w:proofErr w:type="gramEnd"/>
                  <w:r>
                    <w:t>BASICS</w:t>
                  </w:r>
                  <w:r w:rsidR="007A713F">
                    <w:t>)</w:t>
                  </w:r>
                </w:p>
                <w:p w14:paraId="1F0CC97D" w14:textId="49EF51C7" w:rsidR="00D741F2" w:rsidRDefault="00D741F2" w:rsidP="001A2B5E">
                  <w:pPr>
                    <w:spacing w:before="0" w:after="0" w:line="240" w:lineRule="auto"/>
                    <w:jc w:val="left"/>
                  </w:pPr>
                  <w:r>
                    <w:t xml:space="preserve">HTML5 (BASICS) </w:t>
                  </w:r>
                </w:p>
                <w:p w14:paraId="6B285CEF" w14:textId="77777777" w:rsidR="00D741F2" w:rsidRDefault="00D741F2" w:rsidP="001A2B5E">
                  <w:pPr>
                    <w:spacing w:before="0" w:after="0" w:line="240" w:lineRule="auto"/>
                    <w:jc w:val="left"/>
                  </w:pPr>
                  <w:proofErr w:type="gramStart"/>
                  <w:r>
                    <w:t>MySQL(</w:t>
                  </w:r>
                  <w:proofErr w:type="gramEnd"/>
                  <w:r>
                    <w:t xml:space="preserve">BASICS) </w:t>
                  </w:r>
                </w:p>
                <w:p w14:paraId="19231074" w14:textId="489A868B" w:rsidR="00D741F2" w:rsidRPr="00D741F2" w:rsidRDefault="00D741F2" w:rsidP="001A2B5E">
                  <w:pPr>
                    <w:spacing w:before="0" w:after="0" w:line="240" w:lineRule="auto"/>
                    <w:jc w:val="left"/>
                  </w:pPr>
                  <w:r>
                    <w:t>C (BASICS)</w:t>
                  </w:r>
                </w:p>
                <w:p w14:paraId="00CA2065" w14:textId="77777777" w:rsidR="00F76013" w:rsidRPr="001A2B5E" w:rsidRDefault="00F76013" w:rsidP="0082582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F76013" w:rsidRPr="001A2B5E" w14:paraId="3D0A111B" w14:textId="77777777" w:rsidTr="0082582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FB710BD" w14:textId="77777777" w:rsidR="00F76013" w:rsidRPr="001A2B5E" w:rsidRDefault="00F76013" w:rsidP="0082582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63F089B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09095955" w14:textId="77777777" w:rsidTr="00732279">
        <w:trPr>
          <w:trHeight w:val="1917"/>
        </w:trPr>
        <w:tc>
          <w:tcPr>
            <w:tcW w:w="10682" w:type="dxa"/>
            <w:gridSpan w:val="2"/>
          </w:tcPr>
          <w:p w14:paraId="7D1D51DC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A2B5E" w:rsidRPr="001A2B5E" w14:paraId="19E576B9" w14:textId="77777777" w:rsidTr="001A2B5E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DA4DBF" w14:textId="77777777"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Education-</w:t>
                  </w:r>
                  <w:proofErr w:type="gramStart"/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B.TECH</w:t>
                  </w:r>
                  <w:proofErr w:type="gramEnd"/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, XII, X- College/School name, Passing Year &amp; Percentage</w:t>
                  </w:r>
                </w:p>
              </w:tc>
            </w:tr>
            <w:tr w:rsidR="001A2B5E" w:rsidRPr="001A2B5E" w14:paraId="778E6030" w14:textId="77777777" w:rsidTr="001A2B5E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14"/>
                  </w:tblGrid>
                  <w:tr w:rsidR="001A2B5E" w:rsidRPr="001A2B5E" w14:paraId="4416DFDA" w14:textId="77777777" w:rsidTr="00732279">
                    <w:trPr>
                      <w:trHeight w:val="1577"/>
                    </w:trPr>
                    <w:tc>
                      <w:tcPr>
                        <w:tcW w:w="10014" w:type="dxa"/>
                      </w:tcPr>
                      <w:p w14:paraId="69EE9FAE" w14:textId="3E925EBE" w:rsidR="00D741F2" w:rsidRDefault="00D741F2" w:rsidP="00631B31">
                        <w:pPr>
                          <w:widowControl w:val="0"/>
                          <w:spacing w:before="0" w:after="0" w:line="240" w:lineRule="auto"/>
                          <w:ind w:left="720"/>
                          <w:jc w:val="left"/>
                          <w:rPr>
                            <w:b/>
                            <w:lang w:bidi="ar-SA"/>
                          </w:rPr>
                        </w:pPr>
                        <w:r>
                          <w:rPr>
                            <w:b/>
                          </w:rPr>
                          <w:t>Graduation Details: KLE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Dr.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MS </w:t>
                        </w:r>
                        <w:proofErr w:type="spellStart"/>
                        <w:r>
                          <w:rPr>
                            <w:b/>
                          </w:rPr>
                          <w:t>Sheshgiri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College of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Engineering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Technology(</w:t>
                        </w:r>
                        <w:proofErr w:type="gramEnd"/>
                        <w:r>
                          <w:rPr>
                            <w:b/>
                          </w:rPr>
                          <w:t>VTU</w:t>
                        </w:r>
                        <w:r>
                          <w:rPr>
                            <w:b/>
                          </w:rPr>
                          <w:t xml:space="preserve">) </w:t>
                        </w:r>
                        <w:r>
                          <w:rPr>
                            <w:b/>
                          </w:rPr>
                          <w:t xml:space="preserve">Belagavi, India </w:t>
                        </w:r>
                      </w:p>
                      <w:p w14:paraId="4B64013F" w14:textId="06799C81" w:rsidR="00631B31" w:rsidRDefault="00D741F2" w:rsidP="00631B31">
                        <w:pPr>
                          <w:widowControl w:val="0"/>
                          <w:spacing w:before="0" w:after="0" w:line="240" w:lineRule="auto"/>
                          <w:ind w:left="72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BE Computer Science </w:t>
                        </w:r>
                        <w:proofErr w:type="gramStart"/>
                        <w:r>
                          <w:rPr>
                            <w:b/>
                          </w:rPr>
                          <w:t>CGPA(</w:t>
                        </w:r>
                        <w:proofErr w:type="gramEnd"/>
                        <w:r>
                          <w:rPr>
                            <w:b/>
                          </w:rPr>
                          <w:t xml:space="preserve">Till </w:t>
                        </w:r>
                        <w:r>
                          <w:rPr>
                            <w:b/>
                          </w:rPr>
                          <w:t xml:space="preserve">5th Sem): 7.67 /10 2019 </w:t>
                        </w:r>
                        <w:r w:rsidR="00631B31"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</w:rPr>
                          <w:t xml:space="preserve"> 2023</w:t>
                        </w:r>
                      </w:p>
                      <w:p w14:paraId="3B660EA2" w14:textId="487C4A71" w:rsidR="00D741F2" w:rsidRPr="00631B31" w:rsidRDefault="00D741F2" w:rsidP="00631B31">
                        <w:pPr>
                          <w:widowControl w:val="0"/>
                          <w:spacing w:before="0" w:after="0" w:line="240" w:lineRule="auto"/>
                          <w:ind w:left="720"/>
                          <w:jc w:val="left"/>
                          <w:rPr>
                            <w:b/>
                          </w:rPr>
                        </w:pPr>
                        <w:r w:rsidRPr="00631B31">
                          <w:rPr>
                            <w:b/>
                          </w:rPr>
                          <w:t xml:space="preserve">Pre university: </w:t>
                        </w:r>
                        <w:proofErr w:type="spellStart"/>
                        <w:r w:rsidRPr="00631B31">
                          <w:rPr>
                            <w:b/>
                          </w:rPr>
                          <w:t>Govindram</w:t>
                        </w:r>
                        <w:proofErr w:type="spellEnd"/>
                        <w:r w:rsidRPr="00631B31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31B31">
                          <w:rPr>
                            <w:b/>
                          </w:rPr>
                          <w:t>seksaria</w:t>
                        </w:r>
                        <w:proofErr w:type="spellEnd"/>
                        <w:r w:rsidRPr="00631B31">
                          <w:rPr>
                            <w:b/>
                          </w:rPr>
                          <w:t xml:space="preserve"> PU college</w:t>
                        </w:r>
                        <w:r w:rsidR="00631B31">
                          <w:rPr>
                            <w:b/>
                          </w:rPr>
                          <w:t xml:space="preserve"> </w:t>
                        </w:r>
                        <w:r w:rsidRPr="00631B31">
                          <w:rPr>
                            <w:b/>
                          </w:rPr>
                          <w:t xml:space="preserve">Belagavi, India </w:t>
                        </w:r>
                        <w:proofErr w:type="gramStart"/>
                        <w:r w:rsidRPr="00631B31">
                          <w:rPr>
                            <w:b/>
                          </w:rPr>
                          <w:t>XII  Percentage</w:t>
                        </w:r>
                        <w:proofErr w:type="gramEnd"/>
                        <w:r w:rsidRPr="00631B31">
                          <w:rPr>
                            <w:b/>
                          </w:rPr>
                          <w:t xml:space="preserve">: 74% </w:t>
                        </w:r>
                        <w:r w:rsidRPr="00631B31">
                          <w:rPr>
                            <w:b/>
                          </w:rPr>
                          <w:t xml:space="preserve"> 2018-2019</w:t>
                        </w:r>
                      </w:p>
                      <w:p w14:paraId="130864FC" w14:textId="5B8D88F0" w:rsidR="001A2B5E" w:rsidRPr="001A2B5E" w:rsidRDefault="00D741F2" w:rsidP="00D741F2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>
                          <w:rPr>
                            <w:b/>
                          </w:rPr>
                          <w:t xml:space="preserve">            </w:t>
                        </w:r>
                        <w:r w:rsidR="00741117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School</w:t>
                        </w:r>
                        <w:r w:rsidR="00631B31">
                          <w:rPr>
                            <w:b/>
                          </w:rPr>
                          <w:t>ing</w:t>
                        </w:r>
                        <w:r>
                          <w:rPr>
                            <w:b/>
                          </w:rPr>
                          <w:t>: Precious Blossoms High school</w:t>
                        </w:r>
                        <w:r w:rsidR="00631B31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631B31">
                          <w:rPr>
                            <w:b/>
                          </w:rPr>
                          <w:t>Hindwadi</w:t>
                        </w:r>
                        <w:proofErr w:type="spellEnd"/>
                        <w:r w:rsidR="00631B31">
                          <w:rPr>
                            <w:b/>
                          </w:rPr>
                          <w:t>,</w:t>
                        </w:r>
                        <w:r>
                          <w:rPr>
                            <w:b/>
                          </w:rPr>
                          <w:t xml:space="preserve"> Belagavi </w:t>
                        </w:r>
                        <w:r w:rsidR="00631B31">
                          <w:rPr>
                            <w:b/>
                          </w:rPr>
                          <w:t>Percentage:</w:t>
                        </w:r>
                        <w:r>
                          <w:rPr>
                            <w:b/>
                          </w:rPr>
                          <w:t xml:space="preserve"> 78.72</w:t>
                        </w:r>
                        <w:r w:rsidR="00631B31">
                          <w:rPr>
                            <w:b/>
                          </w:rPr>
                          <w:t>% 2016-2017</w:t>
                        </w:r>
                      </w:p>
                    </w:tc>
                  </w:tr>
                </w:tbl>
                <w:p w14:paraId="3C9692E6" w14:textId="77777777" w:rsidR="001A2B5E" w:rsidRPr="001A2B5E" w:rsidRDefault="001A2B5E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C0CFB17" w14:textId="77777777" w:rsidR="001A2B5E" w:rsidRPr="001A2B5E" w:rsidRDefault="001A2B5E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1E353A8E" w14:textId="77777777" w:rsidTr="00732279">
        <w:trPr>
          <w:trHeight w:val="180"/>
        </w:trPr>
        <w:tc>
          <w:tcPr>
            <w:tcW w:w="10682" w:type="dxa"/>
            <w:gridSpan w:val="2"/>
          </w:tcPr>
          <w:p w14:paraId="46B4B94B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324EC68E" w14:textId="77777777" w:rsidTr="002D44B0">
        <w:tc>
          <w:tcPr>
            <w:tcW w:w="10682" w:type="dxa"/>
            <w:gridSpan w:val="2"/>
          </w:tcPr>
          <w:p w14:paraId="7B1417EC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65C4D" w:rsidRPr="001A2B5E" w14:paraId="4A324A2F" w14:textId="77777777" w:rsidTr="00732279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CE6BDBB" w14:textId="77777777"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Projects</w:t>
                  </w:r>
                </w:p>
                <w:p w14:paraId="4B0998A8" w14:textId="77777777" w:rsidR="00C65C4D" w:rsidRPr="001A2B5E" w:rsidRDefault="00C65C4D" w:rsidP="00E63CE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32279" w:rsidRPr="001A2B5E" w14:paraId="7E9C0273" w14:textId="77777777" w:rsidTr="00732279">
              <w:trPr>
                <w:trHeight w:val="1199"/>
              </w:trPr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14:paraId="23CC5B3D" w14:textId="3DF20E47" w:rsidR="00732279" w:rsidRDefault="00732279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 w:rsidRPr="001A2B5E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="00A56F67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1.</w:t>
                  </w:r>
                  <w:r w:rsidRPr="001A2B5E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 </w:t>
                  </w:r>
                  <w:r w:rsidR="00631B31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Real-Time Hand Tracking (</w:t>
                  </w:r>
                  <w:r w:rsidR="00A56F67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08/2021)- A real time project developed in python to detect the hands.</w:t>
                  </w:r>
                </w:p>
                <w:p w14:paraId="31FA67C9" w14:textId="3E10ADA9" w:rsidR="00A56F67" w:rsidRDefault="00A56F67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2.   Vaccination survey systems- The purpose of this vaccination survey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syatem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is to measure COVID-    19 vaccination coverage in the institution.</w:t>
                  </w:r>
                </w:p>
                <w:p w14:paraId="0654CF29" w14:textId="12DB37B5" w:rsidR="00A56F67" w:rsidRPr="001A2B5E" w:rsidRDefault="00A56F67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216FC93" w14:textId="77777777" w:rsidR="006C0F23" w:rsidRPr="001A2B5E" w:rsidRDefault="006C0F2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5F0EAA" w:rsidRPr="001A2B5E" w14:paraId="02F24433" w14:textId="77777777" w:rsidTr="002E45A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6E4648E" w14:textId="77777777" w:rsidR="005F0EAA" w:rsidRPr="001A2B5E" w:rsidRDefault="001A2B5E" w:rsidP="002E45A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Assessments/Certifications</w:t>
                  </w:r>
                </w:p>
              </w:tc>
            </w:tr>
            <w:tr w:rsidR="005F0EAA" w:rsidRPr="001A2B5E" w14:paraId="6181764A" w14:textId="77777777" w:rsidTr="002E45A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32F1D3D" w14:textId="60111F80" w:rsidR="0052508B" w:rsidRPr="001A2B5E" w:rsidRDefault="00503485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Web develop</w:t>
                  </w:r>
                  <w:r w:rsidR="00A50554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er course 2.0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- Udemy</w:t>
                  </w:r>
                </w:p>
              </w:tc>
            </w:tr>
          </w:tbl>
          <w:p w14:paraId="3EA3F084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50C4576B" w14:textId="77777777" w:rsidTr="002D44B0">
        <w:tc>
          <w:tcPr>
            <w:tcW w:w="10682" w:type="dxa"/>
            <w:gridSpan w:val="2"/>
          </w:tcPr>
          <w:p w14:paraId="1323FDD2" w14:textId="77777777" w:rsidR="00E71565" w:rsidRPr="001A2B5E" w:rsidRDefault="00E7156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A4EDD" w:rsidRPr="001A2B5E" w14:paraId="2DB81115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D01C0AC" w14:textId="77777777" w:rsidR="00A50554" w:rsidRDefault="00503485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Training: </w:t>
                  </w:r>
                </w:p>
                <w:p w14:paraId="387DA4BA" w14:textId="1ED9294F" w:rsidR="00A50554" w:rsidRPr="001A2B5E" w:rsidRDefault="00A50554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Web development </w:t>
                  </w:r>
                  <w:r w:rsidR="009976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internship -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localview.in Belagavi</w:t>
                  </w:r>
                  <w:r w:rsidR="009F25BD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.</w:t>
                  </w:r>
                </w:p>
                <w:p w14:paraId="6537EE26" w14:textId="3FF009BE" w:rsidR="00CA4EDD" w:rsidRPr="001A2B5E" w:rsidRDefault="00CA4EDD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A4EDD" w:rsidRPr="001A2B5E" w14:paraId="4448DDE7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9740DFA" w14:textId="77777777" w:rsidR="000B5645" w:rsidRPr="001A2B5E" w:rsidRDefault="000B5645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A75B598" w14:textId="77777777" w:rsidR="008D653C" w:rsidRPr="001A2B5E" w:rsidRDefault="008D653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303B1" w:rsidRPr="001A2B5E" w14:paraId="41F344F0" w14:textId="77777777" w:rsidTr="00504C88">
        <w:tc>
          <w:tcPr>
            <w:tcW w:w="10682" w:type="dxa"/>
            <w:gridSpan w:val="2"/>
          </w:tcPr>
          <w:p w14:paraId="175A7D7D" w14:textId="77777777" w:rsidR="00086234" w:rsidRPr="001A2B5E" w:rsidRDefault="00086234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14:paraId="1844EF8D" w14:textId="77777777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58CE12E" w14:textId="638CD5CD" w:rsid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Interests/Hobbies</w:t>
                  </w:r>
                </w:p>
                <w:p w14:paraId="2CF30D9D" w14:textId="63C2F247" w:rsidR="0099767C" w:rsidRPr="001A2B5E" w:rsidRDefault="0099767C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Dancing, Event management, Cultural 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art</w:t>
                  </w:r>
                  <w:r w:rsidR="007A713F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,sports</w:t>
                  </w:r>
                  <w:proofErr w:type="spellEnd"/>
                  <w:proofErr w:type="gramEnd"/>
                  <w:r w:rsidR="007A713F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.</w:t>
                  </w:r>
                </w:p>
                <w:p w14:paraId="08A7611B" w14:textId="77777777" w:rsidR="001557AC" w:rsidRPr="001A2B5E" w:rsidRDefault="001557AC" w:rsidP="006725F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557AC" w:rsidRPr="001A2B5E" w14:paraId="3EF535C7" w14:textId="77777777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7A6A42E" w14:textId="77777777" w:rsidR="001557AC" w:rsidRPr="001A2B5E" w:rsidRDefault="001557AC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01CEE8E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14:paraId="19B0611F" w14:textId="77777777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0F8A091" w14:textId="7ABE5756" w:rsid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Details</w:t>
                  </w:r>
                  <w:r w:rsidR="009976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:</w:t>
                  </w:r>
                </w:p>
                <w:p w14:paraId="1D9C3B1E" w14:textId="77777777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  <w:lang w:bidi="ar-SA"/>
                    </w:rPr>
                  </w:pPr>
                  <w:r>
                    <w:rPr>
                      <w:b/>
                    </w:rPr>
                    <w:t>Date of Birth :18-10-2000</w:t>
                  </w:r>
                </w:p>
                <w:p w14:paraId="0D94B229" w14:textId="08D33A9E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Father’s </w:t>
                  </w:r>
                  <w:proofErr w:type="gramStart"/>
                  <w:r>
                    <w:rPr>
                      <w:b/>
                    </w:rPr>
                    <w:t>Name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Dilip</w:t>
                  </w:r>
                  <w:proofErr w:type="spellEnd"/>
                  <w:r>
                    <w:rPr>
                      <w:b/>
                    </w:rPr>
                    <w:t xml:space="preserve"> Desai</w:t>
                  </w:r>
                </w:p>
                <w:p w14:paraId="1C839495" w14:textId="2527588F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Mother’s </w:t>
                  </w:r>
                  <w:proofErr w:type="gramStart"/>
                  <w:r>
                    <w:rPr>
                      <w:b/>
                    </w:rPr>
                    <w:t>Name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Bhaghyashree</w:t>
                  </w:r>
                  <w:proofErr w:type="spellEnd"/>
                  <w:r>
                    <w:rPr>
                      <w:b/>
                    </w:rPr>
                    <w:t xml:space="preserve"> Desai</w:t>
                  </w:r>
                </w:p>
                <w:p w14:paraId="7EE7C8C1" w14:textId="4652005E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Current </w:t>
                  </w:r>
                  <w:proofErr w:type="gramStart"/>
                  <w:r>
                    <w:rPr>
                      <w:b/>
                    </w:rPr>
                    <w:t>Address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Vadagon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Belagavi.</w:t>
                  </w:r>
                  <w:r>
                    <w:rPr>
                      <w:b/>
                    </w:rPr>
                    <w:t>,KA</w:t>
                  </w:r>
                  <w:proofErr w:type="spellEnd"/>
                  <w:r>
                    <w:rPr>
                      <w:b/>
                    </w:rPr>
                    <w:t xml:space="preserve"> ,India</w:t>
                  </w:r>
                </w:p>
                <w:p w14:paraId="52E4F5FB" w14:textId="393B4B7D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Permanent </w:t>
                  </w:r>
                  <w:proofErr w:type="gramStart"/>
                  <w:r>
                    <w:rPr>
                      <w:b/>
                    </w:rPr>
                    <w:t>Address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Vadgoan</w:t>
                  </w:r>
                  <w:proofErr w:type="spellEnd"/>
                  <w:r>
                    <w:rPr>
                      <w:b/>
                    </w:rPr>
                    <w:t xml:space="preserve"> ,</w:t>
                  </w:r>
                  <w:proofErr w:type="spellStart"/>
                  <w:r>
                    <w:rPr>
                      <w:b/>
                    </w:rPr>
                    <w:t>Belagavi,KA,India</w:t>
                  </w:r>
                  <w:proofErr w:type="spellEnd"/>
                  <w:r>
                    <w:rPr>
                      <w:b/>
                    </w:rPr>
                    <w:t>.</w:t>
                  </w:r>
                </w:p>
                <w:p w14:paraId="32CBBFB8" w14:textId="58AA7862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Nationality: Indian</w:t>
                  </w:r>
                </w:p>
                <w:p w14:paraId="1D0D8FE6" w14:textId="77777777" w:rsidR="009F25BD" w:rsidRDefault="009F25BD" w:rsidP="009F25B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7329681D" w14:textId="77777777" w:rsidR="009F25BD" w:rsidRPr="001A2B5E" w:rsidRDefault="009F25BD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  <w:p w14:paraId="6D34B27D" w14:textId="77777777" w:rsidR="001557AC" w:rsidRPr="001A2B5E" w:rsidRDefault="001557AC" w:rsidP="006725F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557AC" w:rsidRPr="001A2B5E" w14:paraId="44FE4C93" w14:textId="77777777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E8A918B" w14:textId="77777777" w:rsidR="001F0606" w:rsidRPr="001A2B5E" w:rsidRDefault="001F0606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ACC7D64" w14:textId="77777777" w:rsidR="001557AC" w:rsidRPr="001A2B5E" w:rsidRDefault="001557A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56B6BE37" w14:textId="77777777" w:rsidTr="002D44B0">
        <w:tc>
          <w:tcPr>
            <w:tcW w:w="10682" w:type="dxa"/>
            <w:gridSpan w:val="2"/>
          </w:tcPr>
          <w:p w14:paraId="2CA87C56" w14:textId="77777777" w:rsidR="00CA4EDD" w:rsidRPr="001A2B5E" w:rsidRDefault="00CA4EDD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BAC2F0E" w14:textId="77777777" w:rsidR="00694E29" w:rsidRPr="001A2B5E" w:rsidRDefault="00694E29" w:rsidP="00E63CEF">
      <w:pPr>
        <w:rPr>
          <w:rFonts w:asciiTheme="minorHAnsi" w:hAnsiTheme="minorHAnsi" w:cstheme="minorHAnsi"/>
          <w:b/>
          <w:sz w:val="24"/>
          <w:szCs w:val="24"/>
        </w:rPr>
      </w:pPr>
    </w:p>
    <w:p w14:paraId="5795F537" w14:textId="77777777" w:rsidR="001E5589" w:rsidRPr="001A2B5E" w:rsidRDefault="001A2B5E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DECLARATION:</w:t>
      </w:r>
    </w:p>
    <w:p w14:paraId="2EED239C" w14:textId="656544A8" w:rsidR="001E5589" w:rsidRDefault="001E5589" w:rsidP="00A35FA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I hereby declare that the details provided by me in this resume are correct and I have knowingly not omitted</w:t>
      </w:r>
      <w:r w:rsidR="008D7ED9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/ </w:t>
      </w:r>
      <w:r w:rsidR="00045AD1" w:rsidRPr="001A2B5E">
        <w:rPr>
          <w:rFonts w:asciiTheme="minorHAnsi" w:hAnsiTheme="minorHAnsi" w:cstheme="minorHAnsi"/>
          <w:b/>
          <w:bCs/>
          <w:sz w:val="24"/>
          <w:szCs w:val="24"/>
        </w:rPr>
        <w:t>misrepresented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a</w:t>
      </w:r>
      <w:r w:rsidR="00F57608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ny information. </w:t>
      </w:r>
    </w:p>
    <w:p w14:paraId="7907C150" w14:textId="6663B20B" w:rsidR="00AE3399" w:rsidRDefault="00AE3399" w:rsidP="00A35FAE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Date: 13/08/2022</w:t>
      </w:r>
    </w:p>
    <w:p w14:paraId="19B24569" w14:textId="0AC2BD16" w:rsidR="00AE3399" w:rsidRPr="001A2B5E" w:rsidRDefault="00AE3399" w:rsidP="00A35FAE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Signature:</w:t>
      </w:r>
    </w:p>
    <w:p w14:paraId="5F99A403" w14:textId="3CE90AF9" w:rsidR="001E5589" w:rsidRPr="001A2B5E" w:rsidRDefault="00A35FAE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E3399">
        <w:rPr>
          <w:noProof/>
        </w:rPr>
        <w:drawing>
          <wp:inline distT="0" distB="0" distL="0" distR="0" wp14:anchorId="5B40FF2E" wp14:editId="68782D0D">
            <wp:extent cx="1577975" cy="509455"/>
            <wp:effectExtent l="0" t="0" r="3175" b="508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554" cy="527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5589" w:rsidRPr="001A2B5E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A8F1" w14:textId="77777777" w:rsidR="005C2B61" w:rsidRDefault="005C2B61" w:rsidP="00CD4EEA">
      <w:pPr>
        <w:spacing w:before="0" w:after="0" w:line="240" w:lineRule="auto"/>
      </w:pPr>
      <w:r>
        <w:separator/>
      </w:r>
    </w:p>
  </w:endnote>
  <w:endnote w:type="continuationSeparator" w:id="0">
    <w:p w14:paraId="0770D7A8" w14:textId="77777777" w:rsidR="005C2B61" w:rsidRDefault="005C2B61" w:rsidP="00CD4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Kruti Dev 153">
    <w:charset w:val="00"/>
    <w:family w:val="auto"/>
    <w:pitch w:val="variable"/>
    <w:sig w:usb0="00000003" w:usb1="00000000" w:usb2="00000000" w:usb3="00000000" w:csb0="00000001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6923" w14:textId="77777777" w:rsidR="005C2B61" w:rsidRDefault="005C2B61" w:rsidP="00CD4EEA">
      <w:pPr>
        <w:spacing w:before="0" w:after="0" w:line="240" w:lineRule="auto"/>
      </w:pPr>
      <w:r>
        <w:separator/>
      </w:r>
    </w:p>
  </w:footnote>
  <w:footnote w:type="continuationSeparator" w:id="0">
    <w:p w14:paraId="21ACCA3A" w14:textId="77777777" w:rsidR="005C2B61" w:rsidRDefault="005C2B61" w:rsidP="00CD4E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56"/>
    <w:multiLevelType w:val="hybridMultilevel"/>
    <w:tmpl w:val="AEA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B6B"/>
    <w:multiLevelType w:val="hybridMultilevel"/>
    <w:tmpl w:val="2A7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5BC"/>
    <w:multiLevelType w:val="hybridMultilevel"/>
    <w:tmpl w:val="3A06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21171"/>
    <w:multiLevelType w:val="hybridMultilevel"/>
    <w:tmpl w:val="B8F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336"/>
    <w:multiLevelType w:val="hybridMultilevel"/>
    <w:tmpl w:val="B3F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09E"/>
    <w:multiLevelType w:val="hybridMultilevel"/>
    <w:tmpl w:val="194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7727"/>
    <w:multiLevelType w:val="hybridMultilevel"/>
    <w:tmpl w:val="2E0E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948AB"/>
    <w:multiLevelType w:val="hybridMultilevel"/>
    <w:tmpl w:val="1AE084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86ABE"/>
    <w:multiLevelType w:val="hybridMultilevel"/>
    <w:tmpl w:val="9AD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91705"/>
    <w:multiLevelType w:val="hybridMultilevel"/>
    <w:tmpl w:val="C37E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07AE1"/>
    <w:multiLevelType w:val="multilevel"/>
    <w:tmpl w:val="98F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A4994"/>
    <w:multiLevelType w:val="hybridMultilevel"/>
    <w:tmpl w:val="1330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77E92"/>
    <w:multiLevelType w:val="hybridMultilevel"/>
    <w:tmpl w:val="E860471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54E76E79"/>
    <w:multiLevelType w:val="multilevel"/>
    <w:tmpl w:val="D86ADD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84A"/>
    <w:multiLevelType w:val="hybridMultilevel"/>
    <w:tmpl w:val="BAC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57785"/>
    <w:multiLevelType w:val="hybridMultilevel"/>
    <w:tmpl w:val="D32E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F71A3"/>
    <w:multiLevelType w:val="multilevel"/>
    <w:tmpl w:val="874024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06EC5"/>
    <w:multiLevelType w:val="hybridMultilevel"/>
    <w:tmpl w:val="B4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276">
    <w:abstractNumId w:val="17"/>
  </w:num>
  <w:num w:numId="2" w16cid:durableId="1214462630">
    <w:abstractNumId w:val="4"/>
  </w:num>
  <w:num w:numId="3" w16cid:durableId="2126463120">
    <w:abstractNumId w:val="18"/>
  </w:num>
  <w:num w:numId="4" w16cid:durableId="444664670">
    <w:abstractNumId w:val="10"/>
  </w:num>
  <w:num w:numId="5" w16cid:durableId="1850215575">
    <w:abstractNumId w:val="20"/>
  </w:num>
  <w:num w:numId="6" w16cid:durableId="1719233711">
    <w:abstractNumId w:val="24"/>
  </w:num>
  <w:num w:numId="7" w16cid:durableId="483593015">
    <w:abstractNumId w:val="8"/>
  </w:num>
  <w:num w:numId="8" w16cid:durableId="484857465">
    <w:abstractNumId w:val="21"/>
  </w:num>
  <w:num w:numId="9" w16cid:durableId="1813520319">
    <w:abstractNumId w:val="12"/>
  </w:num>
  <w:num w:numId="10" w16cid:durableId="1984580158">
    <w:abstractNumId w:val="1"/>
  </w:num>
  <w:num w:numId="11" w16cid:durableId="851451760">
    <w:abstractNumId w:val="0"/>
  </w:num>
  <w:num w:numId="12" w16cid:durableId="2037346053">
    <w:abstractNumId w:val="15"/>
  </w:num>
  <w:num w:numId="13" w16cid:durableId="1295217625">
    <w:abstractNumId w:val="2"/>
  </w:num>
  <w:num w:numId="14" w16cid:durableId="881290724">
    <w:abstractNumId w:val="6"/>
  </w:num>
  <w:num w:numId="15" w16cid:durableId="1592617743">
    <w:abstractNumId w:val="5"/>
  </w:num>
  <w:num w:numId="16" w16cid:durableId="932085427">
    <w:abstractNumId w:val="19"/>
  </w:num>
  <w:num w:numId="17" w16cid:durableId="150339843">
    <w:abstractNumId w:val="3"/>
  </w:num>
  <w:num w:numId="18" w16cid:durableId="648511099">
    <w:abstractNumId w:val="22"/>
  </w:num>
  <w:num w:numId="19" w16cid:durableId="1690333831">
    <w:abstractNumId w:val="7"/>
  </w:num>
  <w:num w:numId="20" w16cid:durableId="1682856174">
    <w:abstractNumId w:val="11"/>
  </w:num>
  <w:num w:numId="21" w16cid:durableId="2021348312">
    <w:abstractNumId w:val="9"/>
  </w:num>
  <w:num w:numId="22" w16cid:durableId="391775781">
    <w:abstractNumId w:val="14"/>
  </w:num>
  <w:num w:numId="23" w16cid:durableId="1453017483">
    <w:abstractNumId w:val="13"/>
  </w:num>
  <w:num w:numId="24" w16cid:durableId="1547987891">
    <w:abstractNumId w:val="25"/>
  </w:num>
  <w:num w:numId="25" w16cid:durableId="47599736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316479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7E"/>
    <w:rsid w:val="00024D85"/>
    <w:rsid w:val="00042FB7"/>
    <w:rsid w:val="00045AD1"/>
    <w:rsid w:val="00062AD3"/>
    <w:rsid w:val="00073401"/>
    <w:rsid w:val="000748CE"/>
    <w:rsid w:val="00083491"/>
    <w:rsid w:val="00086234"/>
    <w:rsid w:val="000A6233"/>
    <w:rsid w:val="000B5645"/>
    <w:rsid w:val="000F23B5"/>
    <w:rsid w:val="000F37EB"/>
    <w:rsid w:val="00104DAD"/>
    <w:rsid w:val="001173CF"/>
    <w:rsid w:val="001211DC"/>
    <w:rsid w:val="001219DE"/>
    <w:rsid w:val="00121C7D"/>
    <w:rsid w:val="00130370"/>
    <w:rsid w:val="00133647"/>
    <w:rsid w:val="00143705"/>
    <w:rsid w:val="00152881"/>
    <w:rsid w:val="001557AC"/>
    <w:rsid w:val="001570A6"/>
    <w:rsid w:val="00197312"/>
    <w:rsid w:val="001979A2"/>
    <w:rsid w:val="001A2B5E"/>
    <w:rsid w:val="001C13AC"/>
    <w:rsid w:val="001D3B21"/>
    <w:rsid w:val="001E5589"/>
    <w:rsid w:val="001F0606"/>
    <w:rsid w:val="00206229"/>
    <w:rsid w:val="00215B45"/>
    <w:rsid w:val="00252BED"/>
    <w:rsid w:val="002A7068"/>
    <w:rsid w:val="002D44B0"/>
    <w:rsid w:val="002E45A0"/>
    <w:rsid w:val="003126D5"/>
    <w:rsid w:val="00315076"/>
    <w:rsid w:val="003303B1"/>
    <w:rsid w:val="003565B5"/>
    <w:rsid w:val="003D49E4"/>
    <w:rsid w:val="003E0D1B"/>
    <w:rsid w:val="003E3C50"/>
    <w:rsid w:val="003F2F7A"/>
    <w:rsid w:val="00403405"/>
    <w:rsid w:val="00413A8C"/>
    <w:rsid w:val="0044367E"/>
    <w:rsid w:val="004A260F"/>
    <w:rsid w:val="004A62BB"/>
    <w:rsid w:val="004A63F9"/>
    <w:rsid w:val="004D6680"/>
    <w:rsid w:val="005023BD"/>
    <w:rsid w:val="00503485"/>
    <w:rsid w:val="00504C88"/>
    <w:rsid w:val="00506A98"/>
    <w:rsid w:val="0052508B"/>
    <w:rsid w:val="00526EC5"/>
    <w:rsid w:val="00532D43"/>
    <w:rsid w:val="00545676"/>
    <w:rsid w:val="005603C1"/>
    <w:rsid w:val="00562696"/>
    <w:rsid w:val="00566ADF"/>
    <w:rsid w:val="005774E1"/>
    <w:rsid w:val="005B7C8A"/>
    <w:rsid w:val="005C2B61"/>
    <w:rsid w:val="005F0EAA"/>
    <w:rsid w:val="005F319C"/>
    <w:rsid w:val="006068F3"/>
    <w:rsid w:val="00606CB9"/>
    <w:rsid w:val="00612A7A"/>
    <w:rsid w:val="00614C44"/>
    <w:rsid w:val="00631B31"/>
    <w:rsid w:val="00637B18"/>
    <w:rsid w:val="00641208"/>
    <w:rsid w:val="00644939"/>
    <w:rsid w:val="006470BA"/>
    <w:rsid w:val="006725F3"/>
    <w:rsid w:val="00694E29"/>
    <w:rsid w:val="006C0F23"/>
    <w:rsid w:val="006D33F9"/>
    <w:rsid w:val="006E3F06"/>
    <w:rsid w:val="006E4A22"/>
    <w:rsid w:val="006E5165"/>
    <w:rsid w:val="00715BDF"/>
    <w:rsid w:val="00727ACD"/>
    <w:rsid w:val="00732279"/>
    <w:rsid w:val="00740D7A"/>
    <w:rsid w:val="00741117"/>
    <w:rsid w:val="00747C5F"/>
    <w:rsid w:val="00753470"/>
    <w:rsid w:val="00757E2E"/>
    <w:rsid w:val="0077356A"/>
    <w:rsid w:val="007A5417"/>
    <w:rsid w:val="007A713F"/>
    <w:rsid w:val="007E70AC"/>
    <w:rsid w:val="007F577E"/>
    <w:rsid w:val="008029A7"/>
    <w:rsid w:val="00806DC5"/>
    <w:rsid w:val="00827261"/>
    <w:rsid w:val="008312AB"/>
    <w:rsid w:val="00864960"/>
    <w:rsid w:val="00893149"/>
    <w:rsid w:val="008C2674"/>
    <w:rsid w:val="008D653C"/>
    <w:rsid w:val="008D7BEB"/>
    <w:rsid w:val="008D7ED9"/>
    <w:rsid w:val="00914EC1"/>
    <w:rsid w:val="00961FD4"/>
    <w:rsid w:val="00991AEC"/>
    <w:rsid w:val="009963D7"/>
    <w:rsid w:val="0099767C"/>
    <w:rsid w:val="009B19FC"/>
    <w:rsid w:val="009C2469"/>
    <w:rsid w:val="009E1FBD"/>
    <w:rsid w:val="009E763B"/>
    <w:rsid w:val="009F25BD"/>
    <w:rsid w:val="009F2958"/>
    <w:rsid w:val="009F79C8"/>
    <w:rsid w:val="00A063A9"/>
    <w:rsid w:val="00A16923"/>
    <w:rsid w:val="00A2159F"/>
    <w:rsid w:val="00A3235B"/>
    <w:rsid w:val="00A34C4E"/>
    <w:rsid w:val="00A35FAE"/>
    <w:rsid w:val="00A50554"/>
    <w:rsid w:val="00A54311"/>
    <w:rsid w:val="00A56F67"/>
    <w:rsid w:val="00AB69AF"/>
    <w:rsid w:val="00AC19AD"/>
    <w:rsid w:val="00AE3065"/>
    <w:rsid w:val="00AE3399"/>
    <w:rsid w:val="00AF39BC"/>
    <w:rsid w:val="00B00A4C"/>
    <w:rsid w:val="00B03FA3"/>
    <w:rsid w:val="00B10370"/>
    <w:rsid w:val="00B13956"/>
    <w:rsid w:val="00B34E7A"/>
    <w:rsid w:val="00B508D4"/>
    <w:rsid w:val="00B93FDE"/>
    <w:rsid w:val="00B95BB8"/>
    <w:rsid w:val="00BB17F5"/>
    <w:rsid w:val="00BB7DF9"/>
    <w:rsid w:val="00BC2A5F"/>
    <w:rsid w:val="00BE76CE"/>
    <w:rsid w:val="00BF0E24"/>
    <w:rsid w:val="00C5598F"/>
    <w:rsid w:val="00C65C4D"/>
    <w:rsid w:val="00C81C97"/>
    <w:rsid w:val="00CA4EDD"/>
    <w:rsid w:val="00CC31F1"/>
    <w:rsid w:val="00CD4EEA"/>
    <w:rsid w:val="00D2169A"/>
    <w:rsid w:val="00D21E14"/>
    <w:rsid w:val="00D400D7"/>
    <w:rsid w:val="00D51AE4"/>
    <w:rsid w:val="00D52557"/>
    <w:rsid w:val="00D741F2"/>
    <w:rsid w:val="00D80F24"/>
    <w:rsid w:val="00DB5A85"/>
    <w:rsid w:val="00DC1610"/>
    <w:rsid w:val="00DE2EAE"/>
    <w:rsid w:val="00DE69C3"/>
    <w:rsid w:val="00E001A4"/>
    <w:rsid w:val="00E02CB1"/>
    <w:rsid w:val="00E5757F"/>
    <w:rsid w:val="00E63CEF"/>
    <w:rsid w:val="00E71565"/>
    <w:rsid w:val="00E93F7B"/>
    <w:rsid w:val="00EB70DF"/>
    <w:rsid w:val="00ED023E"/>
    <w:rsid w:val="00ED5354"/>
    <w:rsid w:val="00F02DA2"/>
    <w:rsid w:val="00F16100"/>
    <w:rsid w:val="00F23C58"/>
    <w:rsid w:val="00F46316"/>
    <w:rsid w:val="00F46D34"/>
    <w:rsid w:val="00F57608"/>
    <w:rsid w:val="00F60864"/>
    <w:rsid w:val="00F62F5A"/>
    <w:rsid w:val="00F73602"/>
    <w:rsid w:val="00F76013"/>
    <w:rsid w:val="00FA316F"/>
    <w:rsid w:val="00FA7B5B"/>
    <w:rsid w:val="00FB2C26"/>
    <w:rsid w:val="00FD0123"/>
    <w:rsid w:val="00FD0483"/>
    <w:rsid w:val="00FD5C19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4DAC"/>
  <w15:docId w15:val="{D9ADAE2D-D002-49F3-A785-CCF2ADF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Kruti Dev 153" w:eastAsia="DilleniaUPC" w:hAnsi="Kruti Dev 153" w:cs="Times New Roman"/>
        <w:b/>
        <w:bCs/>
      </w:rPr>
    </w:tblStylePr>
    <w:tblStylePr w:type="lastCol"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Revision">
    <w:name w:val="Revision"/>
    <w:hidden/>
    <w:uiPriority w:val="99"/>
    <w:semiHidden/>
    <w:rsid w:val="00ED5354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EE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EEA"/>
    <w:rPr>
      <w:lang w:bidi="en-US"/>
    </w:rPr>
  </w:style>
  <w:style w:type="character" w:customStyle="1" w:styleId="apple-converted-space">
    <w:name w:val="apple-converted-space"/>
    <w:basedOn w:val="DefaultParagraphFont"/>
    <w:rsid w:val="00F7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arora\Downloads\TS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CAC055-0F90-4442-AB67-847CE7B85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Capital IQ, Inc.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swatiarora</dc:creator>
  <cp:lastModifiedBy>Neha Desai</cp:lastModifiedBy>
  <cp:revision>2</cp:revision>
  <dcterms:created xsi:type="dcterms:W3CDTF">2022-08-13T18:15:00Z</dcterms:created>
  <dcterms:modified xsi:type="dcterms:W3CDTF">2022-08-13T18:15:00Z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